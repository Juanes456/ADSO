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1168" w14:textId="77777777" w:rsidR="00BB464D" w:rsidRPr="006B13B1" w:rsidRDefault="00BB464D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14:paraId="791F0217" w14:textId="37FC0F0C" w:rsidR="00A63563" w:rsidRPr="006B13B1" w:rsidRDefault="00A63563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PROCESO </w:t>
      </w:r>
      <w:r w:rsidR="002E0F5A" w:rsidRPr="006B13B1">
        <w:rPr>
          <w:rFonts w:cs="Calibri"/>
          <w:b/>
          <w:sz w:val="24"/>
          <w:szCs w:val="24"/>
        </w:rPr>
        <w:t>DE GESTIÓN DE</w:t>
      </w:r>
      <w:r w:rsidR="00B53D0D" w:rsidRPr="006B13B1">
        <w:rPr>
          <w:rFonts w:cs="Calibri"/>
          <w:b/>
          <w:sz w:val="24"/>
          <w:szCs w:val="24"/>
        </w:rPr>
        <w:t xml:space="preserve"> FORMACIÓN PROFESIONAL INTEGRAL</w:t>
      </w:r>
    </w:p>
    <w:p w14:paraId="5E3BCBDD" w14:textId="74D77B8F" w:rsidR="00A63563" w:rsidRPr="006B13B1" w:rsidRDefault="00A63563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FORMATO </w:t>
      </w:r>
      <w:r w:rsidR="00B53D0D" w:rsidRPr="006B13B1">
        <w:rPr>
          <w:rFonts w:cs="Calibri"/>
          <w:b/>
          <w:sz w:val="24"/>
          <w:szCs w:val="24"/>
        </w:rPr>
        <w:t>GUÍA DE APRENDIZAJE</w:t>
      </w:r>
    </w:p>
    <w:p w14:paraId="26976494" w14:textId="77777777" w:rsidR="00BB464D" w:rsidRPr="006B13B1" w:rsidRDefault="00BB464D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65322F1D" w14:textId="14AA6DF9" w:rsidR="00B53D0D" w:rsidRPr="006B13B1" w:rsidRDefault="003605B2" w:rsidP="00033399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1. </w:t>
      </w:r>
      <w:r w:rsidR="00B53D0D" w:rsidRPr="006B13B1">
        <w:rPr>
          <w:rFonts w:cs="Calibri"/>
          <w:b/>
          <w:sz w:val="24"/>
          <w:szCs w:val="24"/>
        </w:rPr>
        <w:t>IDENTIFICACIÓN DE LA GUIA DE APRENDIZAJE</w:t>
      </w:r>
    </w:p>
    <w:p w14:paraId="5146533C" w14:textId="37D1BCC5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Denominación del Programa de Formación:</w:t>
      </w:r>
      <w:r w:rsidR="000C1770" w:rsidRPr="006B13B1">
        <w:rPr>
          <w:rFonts w:ascii="Calibri" w:hAnsi="Calibri" w:cs="Calibri"/>
          <w:sz w:val="24"/>
          <w:szCs w:val="24"/>
        </w:rPr>
        <w:t xml:space="preserve"> </w:t>
      </w:r>
      <w:r w:rsidR="000C1770" w:rsidRPr="006B13B1">
        <w:rPr>
          <w:rFonts w:ascii="Calibri" w:hAnsi="Calibri" w:cs="Calibri"/>
          <w:b/>
          <w:bCs/>
          <w:sz w:val="24"/>
          <w:szCs w:val="24"/>
          <w:lang w:eastAsia="es-ES"/>
        </w:rPr>
        <w:t>ANALISIS Y DESARROLLO DE SOFTWARE</w:t>
      </w:r>
      <w:r w:rsidR="000C1770" w:rsidRPr="006B13B1">
        <w:rPr>
          <w:rFonts w:ascii="Calibri" w:hAnsi="Calibri" w:cs="Calibri"/>
          <w:sz w:val="24"/>
          <w:szCs w:val="24"/>
          <w:lang w:eastAsia="es-ES"/>
        </w:rPr>
        <w:t>.</w:t>
      </w:r>
    </w:p>
    <w:p w14:paraId="11F40DA0" w14:textId="4DA0CE20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Código del Programa de Formación:</w:t>
      </w:r>
      <w:r w:rsidR="000C1770" w:rsidRPr="006B13B1">
        <w:rPr>
          <w:rFonts w:ascii="Calibri" w:hAnsi="Calibri" w:cs="Calibri"/>
          <w:sz w:val="24"/>
          <w:szCs w:val="24"/>
        </w:rPr>
        <w:t xml:space="preserve"> </w:t>
      </w:r>
      <w:r w:rsidR="000C1770" w:rsidRPr="006B13B1">
        <w:rPr>
          <w:rFonts w:ascii="Calibri" w:hAnsi="Calibri" w:cs="Calibri"/>
          <w:b/>
          <w:bCs/>
          <w:sz w:val="24"/>
          <w:szCs w:val="24"/>
          <w:lang w:eastAsia="es-ES"/>
        </w:rPr>
        <w:t>228118</w:t>
      </w:r>
    </w:p>
    <w:p w14:paraId="5ABB6B05" w14:textId="1B294DC3" w:rsidR="00B53D0D" w:rsidRPr="006B13B1" w:rsidRDefault="00B53D0D" w:rsidP="0011435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 xml:space="preserve">Nombre del Proyecto </w:t>
      </w:r>
      <w:r w:rsidR="00E54187" w:rsidRPr="006B13B1">
        <w:rPr>
          <w:rFonts w:ascii="Calibri" w:hAnsi="Calibri" w:cs="Calibri"/>
          <w:sz w:val="24"/>
          <w:szCs w:val="24"/>
        </w:rPr>
        <w:t>Formativo</w:t>
      </w:r>
      <w:r w:rsidR="00F51763" w:rsidRPr="006B13B1">
        <w:rPr>
          <w:rFonts w:ascii="Calibri" w:hAnsi="Calibri" w:cs="Calibri"/>
          <w:sz w:val="24"/>
          <w:szCs w:val="24"/>
        </w:rPr>
        <w:t>:</w:t>
      </w:r>
      <w:r w:rsidR="000869D0" w:rsidRPr="006B13B1">
        <w:rPr>
          <w:rFonts w:ascii="Calibri" w:hAnsi="Calibri" w:cs="Calibri"/>
          <w:sz w:val="24"/>
          <w:szCs w:val="24"/>
        </w:rPr>
        <w:t xml:space="preserve"> </w:t>
      </w:r>
      <w:r w:rsidR="000869D0" w:rsidRPr="006B13B1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63058BFC" w14:textId="23549BCB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Fase del Proyecto</w:t>
      </w:r>
      <w:r w:rsidR="00F51763" w:rsidRPr="006B13B1">
        <w:rPr>
          <w:rFonts w:ascii="Calibri" w:hAnsi="Calibri" w:cs="Calibri"/>
          <w:sz w:val="24"/>
          <w:szCs w:val="24"/>
        </w:rPr>
        <w:t>:</w:t>
      </w:r>
      <w:r w:rsidR="000869D0" w:rsidRPr="006B13B1">
        <w:rPr>
          <w:rFonts w:ascii="Calibri" w:hAnsi="Calibri" w:cs="Calibri"/>
          <w:sz w:val="24"/>
          <w:szCs w:val="24"/>
        </w:rPr>
        <w:t xml:space="preserve"> </w:t>
      </w:r>
      <w:r w:rsidR="000869D0" w:rsidRPr="006B13B1">
        <w:rPr>
          <w:rFonts w:ascii="Calibri" w:hAnsi="Calibri" w:cs="Calibri"/>
          <w:b/>
          <w:bCs/>
          <w:sz w:val="24"/>
          <w:szCs w:val="24"/>
        </w:rPr>
        <w:t>PLANEACION</w:t>
      </w:r>
      <w:r w:rsidR="000869D0" w:rsidRPr="006B13B1">
        <w:rPr>
          <w:rFonts w:ascii="Calibri" w:hAnsi="Calibri" w:cs="Calibri"/>
          <w:sz w:val="24"/>
          <w:szCs w:val="24"/>
        </w:rPr>
        <w:t xml:space="preserve"> </w:t>
      </w:r>
    </w:p>
    <w:p w14:paraId="66D83556" w14:textId="0BAF069E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Actividad de Proyecto</w:t>
      </w:r>
      <w:r w:rsidR="00E54187" w:rsidRPr="006B13B1">
        <w:rPr>
          <w:rFonts w:ascii="Calibri" w:hAnsi="Calibri" w:cs="Calibri"/>
          <w:sz w:val="24"/>
          <w:szCs w:val="24"/>
        </w:rPr>
        <w:t xml:space="preserve"> </w:t>
      </w:r>
      <w:r w:rsidR="5A7EFF2D" w:rsidRPr="006B13B1">
        <w:rPr>
          <w:rFonts w:ascii="Calibri" w:hAnsi="Calibri" w:cs="Calibri"/>
          <w:sz w:val="24"/>
          <w:szCs w:val="24"/>
        </w:rPr>
        <w:t>Formativo</w:t>
      </w:r>
      <w:r w:rsidR="000869D0" w:rsidRPr="006B13B1">
        <w:rPr>
          <w:rFonts w:ascii="Calibri" w:hAnsi="Calibri" w:cs="Calibri"/>
          <w:sz w:val="24"/>
          <w:szCs w:val="24"/>
        </w:rPr>
        <w:t xml:space="preserve">: </w:t>
      </w:r>
      <w:r w:rsidR="000869D0" w:rsidRPr="006B13B1">
        <w:rPr>
          <w:rFonts w:ascii="Calibri" w:hAnsi="Calibri" w:cs="Calibri"/>
          <w:b/>
          <w:bCs/>
          <w:color w:val="444444"/>
          <w:sz w:val="24"/>
          <w:szCs w:val="24"/>
          <w:shd w:val="clear" w:color="auto" w:fill="FFFFFF"/>
        </w:rPr>
        <w:t>ESTRUCTURAR PROCESOS LOGICOS PARA LA CONSTRUCCIÓN DE ALGORITMOS</w:t>
      </w:r>
    </w:p>
    <w:p w14:paraId="0F830893" w14:textId="6767DE7E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Competencia</w:t>
      </w:r>
      <w:r w:rsidR="00F51763" w:rsidRPr="006B13B1">
        <w:rPr>
          <w:rFonts w:ascii="Calibri" w:hAnsi="Calibri" w:cs="Calibri"/>
          <w:sz w:val="24"/>
          <w:szCs w:val="24"/>
        </w:rPr>
        <w:t>:</w:t>
      </w:r>
      <w:r w:rsidR="00176013" w:rsidRPr="006B13B1">
        <w:rPr>
          <w:rFonts w:ascii="Calibri" w:hAnsi="Calibri" w:cs="Calibri"/>
          <w:sz w:val="24"/>
          <w:szCs w:val="24"/>
        </w:rPr>
        <w:t xml:space="preserve"> </w:t>
      </w:r>
      <w:r w:rsidR="00176013" w:rsidRPr="006B13B1">
        <w:rPr>
          <w:rFonts w:ascii="Calibri" w:hAnsi="Calibri" w:cs="Calibri"/>
          <w:b/>
          <w:bCs/>
          <w:sz w:val="24"/>
          <w:szCs w:val="24"/>
          <w:lang w:eastAsia="es-ES"/>
        </w:rPr>
        <w:t>MODELADO DE LOS ARTEFACTOS DEL SOFTWARE.</w:t>
      </w:r>
    </w:p>
    <w:p w14:paraId="30ECAB32" w14:textId="7F71BBFE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Resultados de Aprendizaje:</w:t>
      </w:r>
    </w:p>
    <w:p w14:paraId="4945FD3A" w14:textId="2AE28EAF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  <w:r w:rsidRPr="006B13B1">
        <w:rPr>
          <w:rFonts w:ascii="Calibri" w:hAnsi="Calibri" w:cs="Calibri"/>
          <w:sz w:val="24"/>
          <w:szCs w:val="24"/>
          <w:lang w:eastAsia="es-ES"/>
        </w:rPr>
        <w:t>- 01 ELABORAR LOS ARTEFACTOS DE DISEÑO DEL SOFTWARE SIGUIENDO LAS PRÁCTICAS DE LA METODOLOGÍA SELECCIONADA.</w:t>
      </w:r>
    </w:p>
    <w:p w14:paraId="3F0CE216" w14:textId="54535DA9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  <w:r w:rsidRPr="006B13B1">
        <w:rPr>
          <w:rFonts w:ascii="Calibri" w:hAnsi="Calibri" w:cs="Calibri"/>
          <w:sz w:val="24"/>
          <w:szCs w:val="24"/>
          <w:lang w:eastAsia="es-ES"/>
        </w:rPr>
        <w:t>-02 ESTRUCTURAR EL MODELO DE DATOS DEL SOFTWARE DE ACUERDO CON LAS ESPECIFICACIONES DEL ANÁLISIS.</w:t>
      </w:r>
    </w:p>
    <w:p w14:paraId="54352A40" w14:textId="2B9182F7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  <w:r w:rsidRPr="006B13B1">
        <w:rPr>
          <w:rFonts w:ascii="Calibri" w:hAnsi="Calibri" w:cs="Calibri"/>
          <w:sz w:val="24"/>
          <w:szCs w:val="24"/>
          <w:lang w:eastAsia="es-ES"/>
        </w:rPr>
        <w:t>-03 DETERMINAR LAS CARACTERÍSTICAS TÉCNICAS DE LA INTERFAZ GRÁFICA DEL SOFTWARE ADOPTANDO ESTÁNDARES.</w:t>
      </w:r>
    </w:p>
    <w:p w14:paraId="0859FEFF" w14:textId="77777777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</w:p>
    <w:p w14:paraId="2F477666" w14:textId="675A378D" w:rsidR="00F51763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Duración de la Guía</w:t>
      </w:r>
      <w:r w:rsidR="005E2F69" w:rsidRPr="006B13B1">
        <w:rPr>
          <w:rFonts w:ascii="Calibri" w:hAnsi="Calibri" w:cs="Calibri"/>
          <w:sz w:val="24"/>
          <w:szCs w:val="24"/>
        </w:rPr>
        <w:t xml:space="preserve"> de Aprendizaje</w:t>
      </w:r>
      <w:r w:rsidR="00F51763" w:rsidRPr="006B13B1">
        <w:rPr>
          <w:rFonts w:ascii="Calibri" w:hAnsi="Calibri" w:cs="Calibri"/>
          <w:sz w:val="24"/>
          <w:szCs w:val="24"/>
        </w:rPr>
        <w:t xml:space="preserve"> (</w:t>
      </w:r>
      <w:r w:rsidR="00E2117A" w:rsidRPr="006B13B1">
        <w:rPr>
          <w:rFonts w:ascii="Calibri" w:hAnsi="Calibri" w:cs="Calibri"/>
          <w:sz w:val="24"/>
          <w:szCs w:val="24"/>
        </w:rPr>
        <w:t xml:space="preserve">48 </w:t>
      </w:r>
      <w:r w:rsidR="00F51763" w:rsidRPr="006B13B1">
        <w:rPr>
          <w:rFonts w:ascii="Calibri" w:hAnsi="Calibri" w:cs="Calibri"/>
          <w:sz w:val="24"/>
          <w:szCs w:val="24"/>
        </w:rPr>
        <w:t>horas):</w:t>
      </w:r>
    </w:p>
    <w:p w14:paraId="0B1202CE" w14:textId="5DFD10A4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5074497B" w14:textId="1833CEB9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168E5D49" w14:textId="6E9D7755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29F7F277" w14:textId="281D7901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3C97322B" w14:textId="77777777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6395F881" w14:textId="7BCDFA4B" w:rsidR="00B53D0D" w:rsidRPr="006B13B1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>2. PRESENTACIÓN</w:t>
      </w:r>
    </w:p>
    <w:p w14:paraId="28080DBA" w14:textId="77777777" w:rsidR="00F5485B" w:rsidRPr="006B13B1" w:rsidRDefault="00F5485B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C32AC73" w14:textId="4621E751" w:rsidR="00F5485B" w:rsidRPr="006B13B1" w:rsidRDefault="00F5485B" w:rsidP="00F5485B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6B13B1">
        <w:rPr>
          <w:rFonts w:cs="Calibri"/>
          <w:sz w:val="24"/>
          <w:szCs w:val="24"/>
        </w:rPr>
        <w:t>HTML, CSS y JavaScript son los tres pilares fundamentales del desarrollo web. HTML, o Lenguaje de Marcado de Hipertexto, es el componente básico que estructura y organiza el contenido en una página web. CSS, o Hojas de Estilo en Cascada, complementa a HTML al proporcionar las herramientas necesarias para estilizar y darle formato visual a ese contenido, definiendo colores, fuentes, distribuciones y otros aspectos de diseño. Por último, JavaScript es un lenguaje de programación que añade interactividad y dinamismo a las páginas web, permitiendo la creación de funcionalidades avanzadas como formularios dinámicos, animaciones y la actualización de contenidos sin necesidad de recargar la página. Juntos, estos tres lenguajes forman la base de cualquier sitio web moderno, trabajando en conjunto para crear experiencias de usuario ricas y atractivas.</w:t>
      </w:r>
    </w:p>
    <w:p w14:paraId="7339EB56" w14:textId="77777777" w:rsidR="00F5485B" w:rsidRPr="006B13B1" w:rsidRDefault="00F5485B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DA46D31" w14:textId="77777777" w:rsidR="00CE69A9" w:rsidRPr="006B13B1" w:rsidRDefault="00CE69A9" w:rsidP="009448E8">
      <w:pPr>
        <w:spacing w:after="0" w:line="240" w:lineRule="auto"/>
        <w:rPr>
          <w:rFonts w:eastAsiaTheme="minorHAnsi" w:cs="Calibri"/>
          <w:sz w:val="24"/>
          <w:szCs w:val="24"/>
        </w:rPr>
      </w:pPr>
    </w:p>
    <w:p w14:paraId="414C0501" w14:textId="69D1ECDA" w:rsidR="00F51763" w:rsidRPr="006B13B1" w:rsidRDefault="00845954" w:rsidP="00845954">
      <w:pPr>
        <w:pStyle w:val="Prrafodelista"/>
        <w:tabs>
          <w:tab w:val="left" w:pos="3828"/>
        </w:tabs>
        <w:spacing w:line="360" w:lineRule="auto"/>
        <w:jc w:val="center"/>
        <w:rPr>
          <w:rFonts w:ascii="Calibri" w:hAnsi="Calibri" w:cs="Calibri"/>
          <w:sz w:val="24"/>
          <w:szCs w:val="24"/>
          <w:lang w:val="es-MX"/>
        </w:rPr>
      </w:pPr>
      <w:r w:rsidRPr="006B13B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0A186E8" wp14:editId="47E1AA05">
            <wp:extent cx="4480020" cy="1376680"/>
            <wp:effectExtent l="0" t="0" r="0" b="0"/>
            <wp:docPr id="515143612" name="Imagen 2" descr="conjunto de ícones html5 css3 js. conjunto de ícones de logotipo de  desenvolvimento web de html, css e javascript, símbolo de programação.  11260238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junto de ícones html5 css3 js. conjunto de ícones de logotipo de  desenvolvimento web de html, css e javascript, símbolo de programação.  11260238 Vetor no Vecteez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20" cy="13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577D" w14:textId="77777777" w:rsidR="009448E8" w:rsidRPr="006B13B1" w:rsidRDefault="009448E8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</w:p>
    <w:p w14:paraId="32915A21" w14:textId="0D3B6029" w:rsidR="002D4C56" w:rsidRPr="006B13B1" w:rsidRDefault="002D4C56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2A1F9FE4" w14:textId="1F9F3A62" w:rsidR="003E4CC0" w:rsidRPr="006B13B1" w:rsidRDefault="003E4CC0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299902C7" w14:textId="77777777" w:rsidR="002A4790" w:rsidRPr="006B13B1" w:rsidRDefault="002A4790" w:rsidP="002A4790">
      <w:pPr>
        <w:tabs>
          <w:tab w:val="left" w:pos="8520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6E14D626" w14:textId="5BCF286A" w:rsidR="00F51763" w:rsidRPr="006B13B1" w:rsidRDefault="00F51763">
      <w:pPr>
        <w:spacing w:after="0" w:line="240" w:lineRule="auto"/>
        <w:rPr>
          <w:rFonts w:eastAsia="Arial" w:cs="Calibri"/>
          <w:bCs/>
          <w:sz w:val="24"/>
          <w:szCs w:val="24"/>
        </w:rPr>
      </w:pPr>
    </w:p>
    <w:p w14:paraId="28E1A594" w14:textId="2130B380" w:rsidR="00451A05" w:rsidRPr="006B13B1" w:rsidRDefault="00FE7202" w:rsidP="00451A05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  <w:r w:rsidRPr="006B13B1">
        <w:rPr>
          <w:rFonts w:ascii="Calibri" w:hAnsi="Calibri" w:cs="Calibri"/>
          <w:b/>
          <w:bCs/>
        </w:rPr>
        <w:t xml:space="preserve">3.2 </w:t>
      </w:r>
      <w:r w:rsidR="00451A05" w:rsidRPr="006B13B1">
        <w:rPr>
          <w:rFonts w:ascii="Calibri" w:hAnsi="Calibri" w:cs="Calibri"/>
          <w:b/>
          <w:bCs/>
        </w:rPr>
        <w:t xml:space="preserve">Actividades de </w:t>
      </w:r>
      <w:r w:rsidR="00BA649D" w:rsidRPr="006B13B1">
        <w:rPr>
          <w:rFonts w:ascii="Calibri" w:hAnsi="Calibri" w:cs="Calibri"/>
          <w:b/>
          <w:bCs/>
        </w:rPr>
        <w:t xml:space="preserve">contextualización e identificación de </w:t>
      </w:r>
      <w:r w:rsidR="0E399CB2" w:rsidRPr="006B13B1">
        <w:rPr>
          <w:rFonts w:ascii="Calibri" w:hAnsi="Calibri" w:cs="Calibri"/>
          <w:b/>
          <w:bCs/>
        </w:rPr>
        <w:t>conocimientos</w:t>
      </w:r>
      <w:r w:rsidR="00BA649D" w:rsidRPr="006B13B1">
        <w:rPr>
          <w:rFonts w:ascii="Calibri" w:hAnsi="Calibri" w:cs="Calibri"/>
          <w:b/>
          <w:bCs/>
        </w:rPr>
        <w:t xml:space="preserve"> necesarios para el aprendizaje:</w:t>
      </w:r>
    </w:p>
    <w:p w14:paraId="5C6809DF" w14:textId="4167F712" w:rsidR="002951C6" w:rsidRPr="006B13B1" w:rsidRDefault="00DD7DE9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Descripción de la actividad</w:t>
      </w:r>
      <w:r w:rsidR="00C94791" w:rsidRPr="006B13B1">
        <w:rPr>
          <w:rFonts w:eastAsia="Arial" w:cs="Calibri"/>
          <w:b/>
          <w:sz w:val="24"/>
          <w:szCs w:val="24"/>
        </w:rPr>
        <w:t xml:space="preserve"> </w:t>
      </w:r>
      <w:r w:rsidR="00695960" w:rsidRPr="006B13B1">
        <w:rPr>
          <w:rFonts w:eastAsia="Arial" w:cs="Calibri"/>
          <w:b/>
          <w:sz w:val="24"/>
          <w:szCs w:val="24"/>
        </w:rPr>
        <w:t>2</w:t>
      </w:r>
      <w:r w:rsidRPr="006B13B1">
        <w:rPr>
          <w:rFonts w:eastAsia="Arial" w:cs="Calibri"/>
          <w:b/>
          <w:sz w:val="24"/>
          <w:szCs w:val="24"/>
        </w:rPr>
        <w:t xml:space="preserve">: </w:t>
      </w:r>
      <w:r w:rsidR="002951C6" w:rsidRPr="006B13B1">
        <w:rPr>
          <w:rFonts w:eastAsia="Arial" w:cs="Calibri"/>
          <w:b/>
          <w:sz w:val="24"/>
          <w:szCs w:val="24"/>
        </w:rPr>
        <w:t xml:space="preserve"> </w:t>
      </w:r>
      <w:r w:rsidR="002951C6" w:rsidRPr="006B13B1">
        <w:rPr>
          <w:rFonts w:eastAsia="Arial" w:cs="Calibri"/>
          <w:bCs/>
          <w:sz w:val="24"/>
          <w:szCs w:val="24"/>
        </w:rPr>
        <w:t xml:space="preserve">consulta sobre </w:t>
      </w:r>
      <w:proofErr w:type="gramStart"/>
      <w:r w:rsidR="002951C6" w:rsidRPr="006B13B1">
        <w:rPr>
          <w:rFonts w:eastAsia="Arial" w:cs="Calibri"/>
          <w:bCs/>
          <w:sz w:val="24"/>
          <w:szCs w:val="24"/>
        </w:rPr>
        <w:t>conceptos  Básicos</w:t>
      </w:r>
      <w:proofErr w:type="gramEnd"/>
      <w:r w:rsidR="002951C6" w:rsidRPr="006B13B1">
        <w:rPr>
          <w:rFonts w:eastAsia="Arial" w:cs="Calibri"/>
          <w:bCs/>
          <w:sz w:val="24"/>
          <w:szCs w:val="24"/>
        </w:rPr>
        <w:t xml:space="preserve"> de HTML seleccione “Listas” </w:t>
      </w:r>
      <w:hyperlink r:id="rId12" w:history="1">
        <w:r w:rsidR="003238EF" w:rsidRPr="006B13B1">
          <w:rPr>
            <w:rStyle w:val="Hipervnculo"/>
            <w:rFonts w:eastAsia="Arial" w:cs="Calibri"/>
            <w:bCs/>
            <w:sz w:val="24"/>
            <w:szCs w:val="24"/>
          </w:rPr>
          <w:t>https://www.w3schools.com/html/html_lists.asp</w:t>
        </w:r>
      </w:hyperlink>
      <w:r w:rsidR="003238EF" w:rsidRPr="006B13B1">
        <w:rPr>
          <w:rFonts w:eastAsia="Arial" w:cs="Calibri"/>
          <w:bCs/>
          <w:color w:val="FF0000"/>
          <w:sz w:val="24"/>
          <w:szCs w:val="24"/>
          <w:u w:val="single"/>
        </w:rPr>
        <w:t xml:space="preserve">, </w:t>
      </w:r>
      <w:r w:rsidR="002951C6" w:rsidRPr="006B13B1">
        <w:rPr>
          <w:rFonts w:eastAsia="Arial" w:cs="Calibri"/>
          <w:bCs/>
          <w:sz w:val="24"/>
          <w:szCs w:val="24"/>
        </w:rPr>
        <w:t xml:space="preserve"> </w:t>
      </w:r>
      <w:r w:rsidR="003238EF" w:rsidRPr="006B13B1">
        <w:rPr>
          <w:rFonts w:eastAsia="Arial" w:cs="Calibri"/>
          <w:bCs/>
          <w:sz w:val="24"/>
          <w:szCs w:val="24"/>
        </w:rPr>
        <w:t>V</w:t>
      </w:r>
      <w:r w:rsidR="002951C6" w:rsidRPr="006B13B1">
        <w:rPr>
          <w:rFonts w:eastAsia="Arial" w:cs="Calibri"/>
          <w:bCs/>
          <w:sz w:val="24"/>
          <w:szCs w:val="24"/>
        </w:rPr>
        <w:t>aya al editor de código. Realice las siguientes Listas en dicho editor, ejecute e imprima el resultado o escriba el código aquí debajo.</w:t>
      </w:r>
      <w:r w:rsidR="003238EF" w:rsidRPr="006B13B1">
        <w:rPr>
          <w:rFonts w:eastAsia="Arial" w:cs="Calibri"/>
          <w:bCs/>
          <w:sz w:val="24"/>
          <w:szCs w:val="24"/>
        </w:rPr>
        <w:t xml:space="preserve"> </w:t>
      </w:r>
    </w:p>
    <w:p w14:paraId="12AE0205" w14:textId="194BC9E2" w:rsidR="007D3C09" w:rsidRDefault="007D3C09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cs="Calibri"/>
          <w:noProof/>
          <w:sz w:val="24"/>
          <w:szCs w:val="24"/>
          <w:lang w:eastAsia="es-CO"/>
        </w:rPr>
        <w:lastRenderedPageBreak/>
        <w:drawing>
          <wp:inline distT="0" distB="0" distL="0" distR="0" wp14:anchorId="0E03E979" wp14:editId="47208513">
            <wp:extent cx="4391025" cy="2247312"/>
            <wp:effectExtent l="0" t="0" r="0" b="63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11" cy="22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9F0C" w14:textId="1F922F6D" w:rsidR="00EA5C9C" w:rsidRPr="006B13B1" w:rsidRDefault="00EA5C9C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>
        <w:rPr>
          <w:rFonts w:eastAsia="Arial" w:cs="Calibri"/>
          <w:bCs/>
          <w:sz w:val="24"/>
          <w:szCs w:val="24"/>
        </w:rPr>
        <w:t xml:space="preserve">En </w:t>
      </w:r>
      <w:proofErr w:type="gramStart"/>
      <w:r>
        <w:rPr>
          <w:rFonts w:eastAsia="Arial" w:cs="Calibri"/>
          <w:bCs/>
          <w:sz w:val="24"/>
          <w:szCs w:val="24"/>
        </w:rPr>
        <w:t>el lista</w:t>
      </w:r>
      <w:proofErr w:type="gramEnd"/>
      <w:r>
        <w:rPr>
          <w:rFonts w:eastAsia="Arial" w:cs="Calibri"/>
          <w:bCs/>
          <w:sz w:val="24"/>
          <w:szCs w:val="24"/>
        </w:rPr>
        <w:t xml:space="preserve"> 2, debes crear un enlace en el punto 4 e inserta </w:t>
      </w:r>
      <w:proofErr w:type="spellStart"/>
      <w:r>
        <w:rPr>
          <w:rFonts w:eastAsia="Arial" w:cs="Calibri"/>
          <w:bCs/>
          <w:sz w:val="24"/>
          <w:szCs w:val="24"/>
        </w:rPr>
        <w:t>imagenes</w:t>
      </w:r>
      <w:proofErr w:type="spellEnd"/>
      <w:r>
        <w:rPr>
          <w:rFonts w:eastAsia="Arial" w:cs="Calibri"/>
          <w:bCs/>
          <w:sz w:val="24"/>
          <w:szCs w:val="24"/>
        </w:rPr>
        <w:t xml:space="preserve"> alusiva a los dibujos técnico y </w:t>
      </w:r>
      <w:proofErr w:type="spellStart"/>
      <w:r>
        <w:rPr>
          <w:rFonts w:eastAsia="Arial" w:cs="Calibri"/>
          <w:bCs/>
          <w:sz w:val="24"/>
          <w:szCs w:val="24"/>
        </w:rPr>
        <w:t>artistico</w:t>
      </w:r>
      <w:proofErr w:type="spellEnd"/>
    </w:p>
    <w:p w14:paraId="19A77DF5" w14:textId="77777777" w:rsidR="009558CE" w:rsidRPr="006B13B1" w:rsidRDefault="009558CE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51EED1B" w14:textId="6BDA2B8F" w:rsidR="00DD7DE9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jc w:val="center"/>
        <w:rPr>
          <w:rFonts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SOLUCION</w:t>
      </w:r>
    </w:p>
    <w:p w14:paraId="7CBD114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>
        <w:rPr>
          <w:rFonts w:eastAsia="Arial" w:cs="Calibri"/>
          <w:b/>
          <w:sz w:val="28"/>
          <w:szCs w:val="28"/>
        </w:rPr>
        <w:t>1R//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&lt;!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DOCTYPE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C4D259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lang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"en"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6A7E64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3AE6B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meta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charset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"UTF-8"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8B21D6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meta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name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viewport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content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width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=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device-width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 xml:space="preserve">, 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initial-scale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=1.0"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41DC15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lista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49016A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6C1E6E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7C3E47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h1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lista desordenada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1216E9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</w:t>
      </w:r>
    </w:p>
    <w:p w14:paraId="5A9BA4B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00BCE5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</w:p>
    <w:p w14:paraId="7FF8883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Inicio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C8FB72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Nosotros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071F3C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EA15A4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Mision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F1138D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Vision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2BEBB9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Politicas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A306D9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EEA42B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Servicios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C0DDA5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A7E2B7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Medicos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556A21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Enfermeria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794293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Promocion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y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Prevencion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9FED27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FDC054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66C25E0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lastRenderedPageBreak/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Noticias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99E6DC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Ingresa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DE6B52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lu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6C059A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C3D511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BC5FC5F" w14:textId="38538F7B" w:rsid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78B42F3B" w14:textId="3384EA90" w:rsid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0D27612B" w14:textId="3AC773B5" w:rsid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10AEAC5E" w14:textId="18173BD0" w:rsid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4E5E4DBD" w14:textId="12D927D3" w:rsid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34CA40D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>
        <w:rPr>
          <w:rFonts w:eastAsia="Arial" w:cs="Calibri"/>
          <w:b/>
          <w:sz w:val="28"/>
          <w:szCs w:val="28"/>
        </w:rPr>
        <w:t>2R//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&lt;!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DOCTYPE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E273F7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lang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"en"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2BAA89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DE3C74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meta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charset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"UTF-8"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661081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meta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name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viewport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content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width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=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device-width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 xml:space="preserve">, 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initial-scale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=1.0"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38072F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Lista2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1C8077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1D3128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979DA7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ol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C01FD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7F915B0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Matematicas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65F28E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Ingles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BB06F9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Ciencias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AB5FFF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0329C09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3CD044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Sociales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B29882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Naturales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358729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331F15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Comunicaciones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E0362B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Dibujo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EE68A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F31EA2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Tecnico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8F0639B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a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href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"https://i.ytimg.com/vi/6fE47apeJtM/hq720.jpg?sqp=-oaymwEXCK4FEIIDSFryq4qpAwkIARUAAIhCGAE=&amp;rs=AOn4CLCzSzXIOIaZ0xGl30hjKRdVAPei4w"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juan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92A2D5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219478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6ED8F9D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4F5FFC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Artistico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li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C6352F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a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href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"https://significado.com/contenido/imp/deibujo_artistico-281x360.jpeg"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El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mas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fuerte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9735C8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lastRenderedPageBreak/>
        <w:t xml:space="preserve">  </w:t>
      </w:r>
    </w:p>
    <w:p w14:paraId="69B1456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ul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0BFD67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</w:t>
      </w:r>
    </w:p>
    <w:p w14:paraId="6A932B2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ol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AEA8F0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037D7A3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FC6BA8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FD98D2A" w14:textId="05EE43AE" w:rsidR="00461944" w:rsidRP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3E7B0DDC" w14:textId="048EE3FD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="00B14562" w:rsidRPr="006B13B1">
        <w:rPr>
          <w:rFonts w:eastAsia="Arial" w:cs="Calibri"/>
          <w:bCs/>
          <w:sz w:val="24"/>
          <w:szCs w:val="24"/>
        </w:rPr>
        <w:t>AMBIENTE TIC</w:t>
      </w:r>
    </w:p>
    <w:p w14:paraId="11CF7DE0" w14:textId="089CE473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Estrategias </w:t>
      </w:r>
      <w:r w:rsidR="000723CC" w:rsidRPr="006B13B1">
        <w:rPr>
          <w:rFonts w:eastAsia="Arial" w:cs="Calibri"/>
          <w:b/>
          <w:sz w:val="24"/>
          <w:szCs w:val="24"/>
        </w:rPr>
        <w:t xml:space="preserve">o técnicas </w:t>
      </w:r>
      <w:r w:rsidRPr="006B13B1">
        <w:rPr>
          <w:rFonts w:eastAsia="Arial" w:cs="Calibri"/>
          <w:b/>
          <w:sz w:val="24"/>
          <w:szCs w:val="24"/>
        </w:rPr>
        <w:t>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="00B14562" w:rsidRPr="006B13B1">
        <w:rPr>
          <w:rFonts w:cs="Calibri"/>
          <w:sz w:val="24"/>
          <w:szCs w:val="24"/>
        </w:rPr>
        <w:t>trabajo colaborativo</w:t>
      </w:r>
    </w:p>
    <w:p w14:paraId="601CC2C1" w14:textId="7F96ADE4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="00B14562"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4A6851C9" w14:textId="019AE625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>:</w:t>
      </w:r>
      <w:r w:rsidR="00B14562" w:rsidRPr="006B13B1">
        <w:rPr>
          <w:rFonts w:eastAsia="Arial" w:cs="Calibri"/>
          <w:bCs/>
          <w:sz w:val="24"/>
          <w:szCs w:val="24"/>
        </w:rPr>
        <w:t xml:space="preserve"> </w:t>
      </w:r>
      <w:hyperlink r:id="rId14" w:history="1">
        <w:r w:rsidR="00B14562" w:rsidRPr="006B13B1">
          <w:rPr>
            <w:rStyle w:val="Hipervnculo"/>
            <w:rFonts w:eastAsia="Arial" w:cs="Calibri"/>
            <w:bCs/>
            <w:sz w:val="24"/>
            <w:szCs w:val="24"/>
          </w:rPr>
          <w:t>https://www.w3schools.com/html/html_lists.asp</w:t>
        </w:r>
      </w:hyperlink>
    </w:p>
    <w:p w14:paraId="2D77E7A8" w14:textId="7209493B" w:rsidR="00DB7EAA" w:rsidRPr="006B13B1" w:rsidRDefault="00DD7DE9" w:rsidP="00DB7EAA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="00DB7EAA" w:rsidRPr="006B13B1">
        <w:rPr>
          <w:rFonts w:eastAsia="Arial" w:cs="Calibri"/>
          <w:bCs/>
          <w:sz w:val="24"/>
          <w:szCs w:val="24"/>
        </w:rPr>
        <w:t>30 minutos</w:t>
      </w:r>
    </w:p>
    <w:p w14:paraId="694B6194" w14:textId="0BEB626E" w:rsidR="00203EC1" w:rsidRPr="006B13B1" w:rsidRDefault="00203EC1" w:rsidP="00DB7EAA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27D9AC8A" w14:textId="6FF0369D" w:rsidR="00B7306D" w:rsidRPr="006B13B1" w:rsidRDefault="00203EC1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Descripción de la actividad </w:t>
      </w:r>
      <w:r w:rsidR="00695960" w:rsidRPr="006B13B1">
        <w:rPr>
          <w:rFonts w:eastAsia="Arial" w:cs="Calibri"/>
          <w:b/>
          <w:sz w:val="24"/>
          <w:szCs w:val="24"/>
        </w:rPr>
        <w:t>2.1</w:t>
      </w:r>
      <w:r w:rsidRPr="006B13B1">
        <w:rPr>
          <w:rFonts w:eastAsia="Arial" w:cs="Calibri"/>
          <w:b/>
          <w:sz w:val="24"/>
          <w:szCs w:val="24"/>
        </w:rPr>
        <w:t>:</w:t>
      </w:r>
      <w:proofErr w:type="gramStart"/>
      <w:r w:rsidRPr="006B13B1">
        <w:rPr>
          <w:rFonts w:eastAsia="Arial" w:cs="Calibri"/>
          <w:b/>
          <w:sz w:val="24"/>
          <w:szCs w:val="24"/>
        </w:rPr>
        <w:t xml:space="preserve">  </w:t>
      </w:r>
      <w:r w:rsidR="00B7306D" w:rsidRPr="006B13B1">
        <w:rPr>
          <w:rFonts w:eastAsia="Arial" w:cs="Calibri"/>
          <w:b/>
          <w:sz w:val="24"/>
          <w:szCs w:val="24"/>
        </w:rPr>
        <w:t>:</w:t>
      </w:r>
      <w:proofErr w:type="gramEnd"/>
      <w:r w:rsidR="00B7306D" w:rsidRPr="006B13B1">
        <w:rPr>
          <w:rFonts w:eastAsia="Arial" w:cs="Calibri"/>
          <w:b/>
          <w:sz w:val="24"/>
          <w:szCs w:val="24"/>
        </w:rPr>
        <w:t xml:space="preserve"> </w:t>
      </w:r>
      <w:r w:rsidR="00B7306D" w:rsidRPr="006B13B1">
        <w:rPr>
          <w:rFonts w:eastAsia="Arial" w:cs="Calibri"/>
          <w:bCs/>
          <w:sz w:val="24"/>
          <w:szCs w:val="24"/>
        </w:rPr>
        <w:t xml:space="preserve">Ingrese a </w:t>
      </w:r>
      <w:r w:rsidR="008E3C34"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>: https://www.w3schools.com/html/html_tables.asp</w:t>
      </w:r>
      <w:r w:rsidR="00B7306D" w:rsidRPr="006B13B1">
        <w:rPr>
          <w:rFonts w:eastAsia="Arial" w:cs="Calibri"/>
          <w:bCs/>
          <w:sz w:val="24"/>
          <w:szCs w:val="24"/>
        </w:rPr>
        <w:t>, en Conceptos Básicos de HTML y seleccione “Tablas” y vaya al editor de código. Realice las siguientes tablas en dicho editor, ejecute e imprima el resultado:</w:t>
      </w:r>
    </w:p>
    <w:p w14:paraId="7B0E2C83" w14:textId="053E86FF" w:rsidR="008E3C34" w:rsidRPr="006B13B1" w:rsidRDefault="008E3C3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cs="Calibri"/>
          <w:b/>
          <w:noProof/>
          <w:sz w:val="24"/>
          <w:szCs w:val="24"/>
          <w:lang w:eastAsia="es-CO"/>
        </w:rPr>
        <w:drawing>
          <wp:inline distT="0" distB="0" distL="0" distR="0" wp14:anchorId="4ACD9065" wp14:editId="177BFC24">
            <wp:extent cx="6139881" cy="1704975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9"/>
                    <a:stretch/>
                  </pic:blipFill>
                  <pic:spPr bwMode="auto">
                    <a:xfrm>
                      <a:off x="0" y="0"/>
                      <a:ext cx="6144525" cy="17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28B3" w14:textId="53A5E969" w:rsidR="00B7306D" w:rsidRDefault="00B7306D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EF83B83" w14:textId="70ACB10C" w:rsidR="00461944" w:rsidRPr="00461944" w:rsidRDefault="00461944" w:rsidP="00461944">
      <w:pPr>
        <w:tabs>
          <w:tab w:val="left" w:pos="4320"/>
          <w:tab w:val="left" w:pos="4485"/>
          <w:tab w:val="left" w:pos="5445"/>
        </w:tabs>
        <w:spacing w:after="0"/>
        <w:ind w:left="360"/>
        <w:jc w:val="center"/>
        <w:rPr>
          <w:rFonts w:eastAsia="Arial" w:cs="Calibri"/>
          <w:b/>
          <w:sz w:val="28"/>
          <w:szCs w:val="28"/>
        </w:rPr>
      </w:pPr>
      <w:r w:rsidRPr="00461944">
        <w:rPr>
          <w:rFonts w:eastAsia="Arial" w:cs="Calibri"/>
          <w:b/>
          <w:sz w:val="28"/>
          <w:szCs w:val="28"/>
        </w:rPr>
        <w:t>SOLUCION</w:t>
      </w:r>
    </w:p>
    <w:p w14:paraId="5C37CDF7" w14:textId="63E573F1" w:rsid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375671E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>
        <w:rPr>
          <w:rFonts w:eastAsia="Arial" w:cs="Calibri"/>
          <w:b/>
          <w:sz w:val="24"/>
          <w:szCs w:val="24"/>
        </w:rPr>
        <w:t>1R//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A5CF66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Tabla de elementos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B6673F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style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47B7F5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D7BA7D"/>
          <w:sz w:val="21"/>
          <w:szCs w:val="21"/>
          <w:lang w:eastAsia="es-CO"/>
        </w:rPr>
        <w:t>table</w:t>
      </w: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, </w:t>
      </w:r>
      <w:proofErr w:type="spellStart"/>
      <w:r w:rsidRPr="00461944">
        <w:rPr>
          <w:rFonts w:ascii="Consolas" w:eastAsia="Times New Roman" w:hAnsi="Consolas"/>
          <w:color w:val="D7BA7D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, </w:t>
      </w:r>
      <w:proofErr w:type="spellStart"/>
      <w:r w:rsidRPr="00461944">
        <w:rPr>
          <w:rFonts w:ascii="Consolas" w:eastAsia="Times New Roman" w:hAnsi="Consolas"/>
          <w:color w:val="D7BA7D"/>
          <w:sz w:val="21"/>
          <w:szCs w:val="21"/>
          <w:lang w:eastAsia="es-CO"/>
        </w:rPr>
        <w:t>td</w:t>
      </w:r>
      <w:proofErr w:type="spell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 {</w:t>
      </w:r>
    </w:p>
    <w:p w14:paraId="60D0A6F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border</w:t>
      </w: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:</w:t>
      </w:r>
      <w:r w:rsidRPr="00461944">
        <w:rPr>
          <w:rFonts w:ascii="Consolas" w:eastAsia="Times New Roman" w:hAnsi="Consolas"/>
          <w:color w:val="B5CEA8"/>
          <w:sz w:val="21"/>
          <w:szCs w:val="21"/>
          <w:lang w:eastAsia="es-CO"/>
        </w:rPr>
        <w:t>1px</w:t>
      </w: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solid</w:t>
      </w:r>
      <w:proofErr w:type="spell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black</w:t>
      </w:r>
      <w:proofErr w:type="spell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;</w:t>
      </w:r>
    </w:p>
    <w:p w14:paraId="3FA2F9D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}</w:t>
      </w:r>
    </w:p>
    <w:p w14:paraId="6A57CDA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style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57A498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F62A3A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062DADB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Elementos de HTML que he aprendido hasta ahora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16F049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3B1052B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table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style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"width:50%"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C4267A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</w:p>
    <w:p w14:paraId="1A9094AB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Elemento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7A433C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Descripcion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162E9A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AA98FE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60205D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6A6745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Es el contenedor para todos los elementos de un documento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ACA6E7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FCE04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A344F0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3C937A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Contiene el titulo e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informacion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reacional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acerca del documento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968052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699EDE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A4876C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900C10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Provee un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titulo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para el documento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CF9E72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A24E90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50C9E1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01A9FF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Es la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seccion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donde se encuentra el contenido del documento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876BF7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E9CD73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1F8D9F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h1-h6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CE4D5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Representa un encabezado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F79EB6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  </w:t>
      </w:r>
    </w:p>
    <w:p w14:paraId="2349B93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E53868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p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55C426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Representa un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parrafo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F6B679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67107D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</w:p>
    <w:p w14:paraId="49464E6B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table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93B491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70F37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49DBE03" w14:textId="38045A02" w:rsid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19FDDF50" w14:textId="3B6CB8B5" w:rsid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54F6DDE1" w14:textId="1DAAF0AF" w:rsid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03FCE1D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>
        <w:rPr>
          <w:rFonts w:eastAsia="Arial" w:cs="Calibri"/>
          <w:b/>
          <w:sz w:val="24"/>
          <w:szCs w:val="24"/>
        </w:rPr>
        <w:t>2R//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&lt;!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DOCTYPE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76FFE4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lang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"en"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E7A73C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AB7B96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tabla del clima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title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54FD19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lastRenderedPageBreak/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229A5B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62C6448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style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B40B97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61944">
        <w:rPr>
          <w:rFonts w:ascii="Consolas" w:eastAsia="Times New Roman" w:hAnsi="Consolas"/>
          <w:color w:val="D7BA7D"/>
          <w:sz w:val="21"/>
          <w:szCs w:val="21"/>
          <w:lang w:eastAsia="es-CO"/>
        </w:rPr>
        <w:t>table</w:t>
      </w: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,</w:t>
      </w:r>
      <w:r w:rsidRPr="00461944">
        <w:rPr>
          <w:rFonts w:ascii="Consolas" w:eastAsia="Times New Roman" w:hAnsi="Consolas"/>
          <w:color w:val="D7BA7D"/>
          <w:sz w:val="21"/>
          <w:szCs w:val="21"/>
          <w:lang w:eastAsia="es-CO"/>
        </w:rPr>
        <w:t>th</w:t>
      </w:r>
      <w:proofErr w:type="spellEnd"/>
      <w:proofErr w:type="gram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 {</w:t>
      </w:r>
    </w:p>
    <w:p w14:paraId="2D18588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border</w:t>
      </w: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:</w:t>
      </w:r>
      <w:r w:rsidRPr="00461944">
        <w:rPr>
          <w:rFonts w:ascii="Consolas" w:eastAsia="Times New Roman" w:hAnsi="Consolas"/>
          <w:color w:val="B5CEA8"/>
          <w:sz w:val="21"/>
          <w:szCs w:val="21"/>
          <w:lang w:eastAsia="es-CO"/>
        </w:rPr>
        <w:t>1px</w:t>
      </w: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solid</w:t>
      </w:r>
      <w:proofErr w:type="spell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black</w:t>
      </w:r>
      <w:proofErr w:type="spellEnd"/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;</w:t>
      </w:r>
    </w:p>
    <w:p w14:paraId="1A084F5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D4D4D4"/>
          <w:sz w:val="21"/>
          <w:szCs w:val="21"/>
          <w:lang w:eastAsia="es-CO"/>
        </w:rPr>
        <w:t>    }</w:t>
      </w:r>
    </w:p>
    <w:p w14:paraId="4BD792F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282E04F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style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8806B0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1964DA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3E2DA0F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Clima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segun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el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dia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783E38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table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style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 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"width:50%;"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9BD027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0315823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B30C3F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Hoy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8DB4BC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Mañana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FF6E8BD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Miercoles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E4B4D2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09DC081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92E5CC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2AA07A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Soleado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FF43E7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Mayormente Soleado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80D99A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Parcialmente Nublado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CCB57A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FEE9B4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19°C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FC7C51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17°C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DDFE19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12°C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0DE0B2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160062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BD8FE9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 13Km/h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EAB49A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 Km/h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C34ABD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 16 Km/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th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BB0FE5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701B3CE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FFB70A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table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C1EC79C" w14:textId="77777777" w:rsidR="00461944" w:rsidRPr="00461944" w:rsidRDefault="00461944" w:rsidP="00461944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53DC83F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</w:p>
    <w:p w14:paraId="4DBE66FA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C816807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1E02B49" w14:textId="2B809AE7" w:rsidR="00461944" w:rsidRP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347ACC03" w14:textId="65F16268" w:rsid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8592F62" w14:textId="107BA942" w:rsidR="00461944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318F6C1" w14:textId="77777777" w:rsidR="00461944" w:rsidRPr="006B13B1" w:rsidRDefault="0046194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3910133" w14:textId="77777777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4CE7EA94" w14:textId="77777777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Pr="006B13B1">
        <w:rPr>
          <w:rFonts w:cs="Calibri"/>
          <w:sz w:val="24"/>
          <w:szCs w:val="24"/>
        </w:rPr>
        <w:t>trabajo colaborativo</w:t>
      </w:r>
    </w:p>
    <w:p w14:paraId="781EFC90" w14:textId="77777777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57CC277B" w14:textId="09FE33C9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proofErr w:type="gramStart"/>
      <w:r w:rsidRPr="006B13B1">
        <w:rPr>
          <w:rFonts w:eastAsia="Arial" w:cs="Calibri"/>
          <w:bCs/>
          <w:sz w:val="24"/>
          <w:szCs w:val="24"/>
        </w:rPr>
        <w:t xml:space="preserve">: </w:t>
      </w:r>
      <w:r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>:</w:t>
      </w:r>
      <w:proofErr w:type="gramEnd"/>
      <w:r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 xml:space="preserve"> https://www.w3schools.com/html/html_tables.asp</w:t>
      </w:r>
    </w:p>
    <w:p w14:paraId="4E138D99" w14:textId="47BDD435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>:  30 minutos</w:t>
      </w:r>
    </w:p>
    <w:p w14:paraId="5882C7C0" w14:textId="2C35EA11" w:rsidR="002160C4" w:rsidRPr="006B13B1" w:rsidRDefault="002160C4" w:rsidP="001653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50175332" w14:textId="19DBE819" w:rsidR="002160C4" w:rsidRPr="006B13B1" w:rsidRDefault="002160C4" w:rsidP="002160C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cs="Calibri"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Descripción de la actividad </w:t>
      </w:r>
      <w:r w:rsidR="00695960" w:rsidRPr="006B13B1">
        <w:rPr>
          <w:rFonts w:eastAsia="Arial" w:cs="Calibri"/>
          <w:b/>
          <w:sz w:val="24"/>
          <w:szCs w:val="24"/>
        </w:rPr>
        <w:t>2.2</w:t>
      </w:r>
      <w:r w:rsidR="00605342" w:rsidRPr="006B13B1">
        <w:rPr>
          <w:rFonts w:eastAsia="Arial" w:cs="Calibri"/>
          <w:b/>
          <w:sz w:val="24"/>
          <w:szCs w:val="24"/>
        </w:rPr>
        <w:t>:</w:t>
      </w:r>
      <w:r w:rsidR="00605342" w:rsidRPr="006B13B1">
        <w:rPr>
          <w:rFonts w:cs="Calibri"/>
          <w:sz w:val="24"/>
          <w:szCs w:val="24"/>
        </w:rPr>
        <w:t xml:space="preserve"> Ingrese a </w:t>
      </w:r>
      <w:r w:rsidR="00605342" w:rsidRPr="006B13B1">
        <w:rPr>
          <w:rFonts w:cs="Calibri"/>
          <w:b/>
          <w:bCs/>
          <w:i/>
          <w:iCs/>
          <w:color w:val="FF0000"/>
          <w:sz w:val="24"/>
          <w:szCs w:val="24"/>
        </w:rPr>
        <w:t>https://www.w3schools.com/html/html_forms.asp</w:t>
      </w:r>
      <w:r w:rsidR="00605342" w:rsidRPr="006B13B1">
        <w:rPr>
          <w:rFonts w:cs="Calibri"/>
          <w:sz w:val="24"/>
          <w:szCs w:val="24"/>
        </w:rPr>
        <w:t xml:space="preserve">, en Conceptos Básicos de HTML seleccione </w:t>
      </w:r>
      <w:r w:rsidR="00605342" w:rsidRPr="006B13B1">
        <w:rPr>
          <w:rFonts w:cs="Calibri"/>
          <w:b/>
          <w:sz w:val="24"/>
          <w:szCs w:val="24"/>
        </w:rPr>
        <w:t>“Formularios”</w:t>
      </w:r>
      <w:r w:rsidR="00605342" w:rsidRPr="006B13B1">
        <w:rPr>
          <w:rFonts w:cs="Calibri"/>
          <w:sz w:val="24"/>
          <w:szCs w:val="24"/>
        </w:rPr>
        <w:t xml:space="preserve"> y vaya al editor de código.  Realice los siguientes formularios en dicho editor, ejecute e imprima el resultado.</w:t>
      </w:r>
    </w:p>
    <w:p w14:paraId="4553357B" w14:textId="24377811" w:rsidR="00FE24B5" w:rsidRPr="006B13B1" w:rsidRDefault="00FE24B5" w:rsidP="002160C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F05E97B" w14:textId="20DB1490" w:rsidR="00FE24B5" w:rsidRPr="006B13B1" w:rsidRDefault="00FE24B5" w:rsidP="002160C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cs="Calibri"/>
          <w:noProof/>
          <w:sz w:val="24"/>
          <w:szCs w:val="24"/>
          <w:lang w:eastAsia="es-CO"/>
        </w:rPr>
        <w:drawing>
          <wp:inline distT="0" distB="0" distL="0" distR="0" wp14:anchorId="0FB09BFA" wp14:editId="055C7A20">
            <wp:extent cx="5610225" cy="3048000"/>
            <wp:effectExtent l="0" t="0" r="952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556F" w14:textId="77777777" w:rsidR="002160C4" w:rsidRPr="006B13B1" w:rsidRDefault="002160C4" w:rsidP="001653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8FAD393" w14:textId="6F8B8EFF" w:rsidR="00B7306D" w:rsidRDefault="00B7306D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57F9B6BC" w14:textId="21E42BEE" w:rsidR="00163D52" w:rsidRDefault="00163D52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497616F0" w14:textId="525AC7FC" w:rsidR="00163D52" w:rsidRDefault="00163D52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FB6DD5E" w14:textId="255762A6" w:rsidR="00163D52" w:rsidRDefault="00163D52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24704BC1" w14:textId="463D9154" w:rsidR="00163D52" w:rsidRDefault="00163D52" w:rsidP="00163D52">
      <w:pPr>
        <w:tabs>
          <w:tab w:val="left" w:pos="4320"/>
          <w:tab w:val="left" w:pos="4485"/>
          <w:tab w:val="left" w:pos="5445"/>
        </w:tabs>
        <w:spacing w:after="0"/>
        <w:ind w:left="360"/>
        <w:jc w:val="center"/>
        <w:rPr>
          <w:rFonts w:eastAsia="Arial" w:cs="Calibri"/>
          <w:b/>
          <w:sz w:val="32"/>
          <w:szCs w:val="32"/>
        </w:rPr>
      </w:pPr>
      <w:r>
        <w:rPr>
          <w:rFonts w:eastAsia="Arial" w:cs="Calibri"/>
          <w:b/>
          <w:sz w:val="32"/>
          <w:szCs w:val="32"/>
        </w:rPr>
        <w:t>SOLUCION</w:t>
      </w:r>
    </w:p>
    <w:p w14:paraId="6BBF383C" w14:textId="77777777" w:rsidR="008F5248" w:rsidRPr="008F5248" w:rsidRDefault="00163D52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>
        <w:rPr>
          <w:rFonts w:eastAsia="Arial" w:cs="Calibri"/>
          <w:b/>
          <w:sz w:val="28"/>
          <w:szCs w:val="28"/>
        </w:rPr>
        <w:t>1R//</w:t>
      </w:r>
      <w:r w:rsidR="008F5248"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&lt;!</w:t>
      </w:r>
      <w:r w:rsidR="008F5248"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DOCTYPE</w:t>
      </w:r>
      <w:r w:rsidR="008F5248"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="008F5248"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html</w:t>
      </w:r>
      <w:proofErr w:type="spellEnd"/>
      <w:r w:rsidR="008F5248"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1DD4225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lang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"en"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03F5218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83D3597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   </w:t>
      </w:r>
    </w:p>
    <w:p w14:paraId="5EA2E4EF" w14:textId="77777777" w:rsidR="00332DE4" w:rsidRPr="00332DE4" w:rsidRDefault="00332DE4" w:rsidP="00332DE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lastRenderedPageBreak/>
        <w:t>&lt;</w:t>
      </w:r>
      <w:r w:rsidRPr="00332DE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r w:rsidRPr="00332DE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332DE4">
        <w:rPr>
          <w:rFonts w:ascii="Consolas" w:eastAsia="Times New Roman" w:hAnsi="Consolas"/>
          <w:color w:val="CCCCCC"/>
          <w:sz w:val="21"/>
          <w:szCs w:val="21"/>
          <w:lang w:eastAsia="es-CO"/>
        </w:rPr>
        <w:t>Mi Formulario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332DE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&gt;&lt;/</w:t>
      </w:r>
      <w:r w:rsidRPr="00332DE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DBB3452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1D2FF89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6A20B21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Formulario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191BB18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3EC353D9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form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action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 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"/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action_page.php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6747449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1C9E072A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   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fname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Nombre: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5858649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 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text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"Nombre"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placeholder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"Nombre"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E7D88EC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lname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Telefono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: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0FA7683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number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Telefono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placeholder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Telefono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3A162F2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lcorr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Correo </w:t>
      </w:r>
      <w:proofErr w:type="spellStart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Electronico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: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15DB235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"email"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"Correo"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placeholder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"Correo"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28A825C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lfecha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Fecha De Nacimiento: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6B7B47F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"date"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lfecha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placeholder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lfecha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0946B5E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lusuario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Tipo De Usuario: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8E7B8F5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select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name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lusuario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lusuario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CAF779A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value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admin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administrador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28C3EA9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value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usu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Usua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94CD302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select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3479FB5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text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Mensaje: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DC6D47F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   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textarea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name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"Mensaje"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"Mensaje"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textarea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5FD2DBA2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   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"file"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"archivo"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nombre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"Examinar"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740CB57" w14:textId="2E8D91CD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submit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enviar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5FD5EB7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8F5248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submit</w:t>
      </w:r>
      <w:proofErr w:type="spellEnd"/>
      <w:r w:rsidRPr="008F5248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8F5248">
        <w:rPr>
          <w:rFonts w:ascii="Consolas" w:eastAsia="Times New Roman" w:hAnsi="Consolas"/>
          <w:color w:val="CCCCCC"/>
          <w:sz w:val="21"/>
          <w:szCs w:val="21"/>
          <w:lang w:eastAsia="es-CO"/>
        </w:rPr>
        <w:t>borrar</w:t>
      </w: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BC59B40" w14:textId="242776BD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76E1CD80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form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F958CE1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74A6470" w14:textId="77777777" w:rsidR="008F5248" w:rsidRPr="008F5248" w:rsidRDefault="008F5248" w:rsidP="008F52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8F5248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8F5248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2FD29DE" w14:textId="3BFBE837" w:rsidR="00163D52" w:rsidRPr="00163D52" w:rsidRDefault="00163D52" w:rsidP="00163D52">
      <w:pPr>
        <w:tabs>
          <w:tab w:val="left" w:pos="4320"/>
          <w:tab w:val="left" w:pos="4485"/>
          <w:tab w:val="left" w:pos="5445"/>
        </w:tabs>
        <w:spacing w:after="0"/>
        <w:ind w:left="360"/>
        <w:rPr>
          <w:rFonts w:eastAsia="Arial" w:cs="Calibri"/>
          <w:b/>
          <w:sz w:val="28"/>
          <w:szCs w:val="28"/>
        </w:rPr>
      </w:pPr>
    </w:p>
    <w:p w14:paraId="21F29B2C" w14:textId="7337B19D" w:rsidR="00163D52" w:rsidRDefault="00163D52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3AA5C195" w14:textId="04003A30" w:rsidR="00163D52" w:rsidRDefault="00163D52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7C4FABD" w14:textId="6A07AD82" w:rsidR="00163D52" w:rsidRDefault="00163D52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4398346F" w14:textId="412068DB" w:rsidR="008F5248" w:rsidRDefault="008F5248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3636DEE" w14:textId="687D0B2A" w:rsidR="008F5248" w:rsidRDefault="008F5248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5240B580" w14:textId="77777777" w:rsidR="00461944" w:rsidRPr="00461944" w:rsidRDefault="008F5248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>
        <w:rPr>
          <w:rFonts w:eastAsia="Arial" w:cs="Calibri"/>
          <w:b/>
          <w:sz w:val="28"/>
          <w:szCs w:val="28"/>
        </w:rPr>
        <w:t>2R//</w:t>
      </w:r>
      <w:r w:rsidR="00461944"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&lt;!</w:t>
      </w:r>
      <w:r w:rsidR="00461944"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DOCTYPE</w:t>
      </w:r>
      <w:r w:rsidR="00461944"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="00461944"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html</w:t>
      </w:r>
      <w:proofErr w:type="spellEnd"/>
      <w:r w:rsidR="00461944"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77FC3CC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lang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"en"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B8729DA" w14:textId="39133451" w:rsid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0CAE384" w14:textId="7286FB7E" w:rsidR="00332DE4" w:rsidRDefault="00332DE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CO"/>
        </w:rPr>
      </w:pPr>
    </w:p>
    <w:p w14:paraId="3F6B07FC" w14:textId="07F4B028" w:rsidR="00332DE4" w:rsidRDefault="00332DE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CO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s-CO"/>
        </w:rPr>
        <w:t>}</w:t>
      </w:r>
    </w:p>
    <w:p w14:paraId="5116B20A" w14:textId="6EB91CB8" w:rsidR="00332DE4" w:rsidRDefault="00332DE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CO"/>
        </w:rPr>
      </w:pPr>
    </w:p>
    <w:p w14:paraId="4E8FBF0C" w14:textId="7BA1011A" w:rsidR="00332DE4" w:rsidRDefault="00332DE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es-CO"/>
        </w:rPr>
      </w:pPr>
    </w:p>
    <w:p w14:paraId="6AB4492A" w14:textId="77777777" w:rsidR="00332DE4" w:rsidRPr="00461944" w:rsidRDefault="00332DE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2B5D414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</w:t>
      </w:r>
    </w:p>
    <w:p w14:paraId="6BD34755" w14:textId="77777777" w:rsidR="00332DE4" w:rsidRPr="00332DE4" w:rsidRDefault="00332DE4" w:rsidP="00332DE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332DE4">
        <w:rPr>
          <w:rFonts w:ascii="Consolas" w:eastAsia="Times New Roman" w:hAnsi="Consolas"/>
          <w:color w:val="CCCCCC"/>
          <w:sz w:val="21"/>
          <w:szCs w:val="21"/>
          <w:lang w:eastAsia="es-CO"/>
        </w:rPr>
        <w:t> 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332DE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r w:rsidRPr="00332DE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332DE4">
        <w:rPr>
          <w:rFonts w:ascii="Consolas" w:eastAsia="Times New Roman" w:hAnsi="Consolas"/>
          <w:color w:val="CCCCCC"/>
          <w:sz w:val="21"/>
          <w:szCs w:val="21"/>
          <w:lang w:eastAsia="es-CO"/>
        </w:rPr>
        <w:t>Formulario De Registro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332DE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&gt;&lt;/</w:t>
      </w:r>
      <w:r w:rsidRPr="00332DE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332DE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4D8B6E6B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head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917E77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517D650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Formulario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h2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E858E4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04B13EF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form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action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 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"/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action_page.php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EC99AD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37470A4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identificacion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identificacion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: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B61C7D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= 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number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identificacion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placeholder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identificacion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13B731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</w:p>
    <w:p w14:paraId="50BB3536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lfecha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Tipo De Documento: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8F53C1F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select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name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lusuario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lusuario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310537E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value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"C.C"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Cedula de </w:t>
      </w:r>
      <w:proofErr w:type="spellStart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ciudadania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45FE7A3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value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gram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T.I</w:t>
      </w:r>
      <w:proofErr w:type="gram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Tarjeta de identidad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option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select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E460A0B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Sexo: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FFC19D2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checkbox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"sexo1"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nombre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"sexo1"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value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femenido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"Sexo1"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Femenino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5774E4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input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checkbox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id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"sexo2"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nombre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"sexo2"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value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Madculino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for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"sexo2"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Masculino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label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br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6D01D998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submit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enviar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7B058F15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     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61944">
        <w:rPr>
          <w:rFonts w:ascii="Consolas" w:eastAsia="Times New Roman" w:hAnsi="Consolas"/>
          <w:color w:val="9CDCFE"/>
          <w:sz w:val="21"/>
          <w:szCs w:val="21"/>
          <w:lang w:eastAsia="es-CO"/>
        </w:rPr>
        <w:t>type</w:t>
      </w:r>
      <w:proofErr w:type="spellEnd"/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=</w:t>
      </w:r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proofErr w:type="spellStart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submit</w:t>
      </w:r>
      <w:proofErr w:type="spellEnd"/>
      <w:r w:rsidRPr="00461944">
        <w:rPr>
          <w:rFonts w:ascii="Consolas" w:eastAsia="Times New Roman" w:hAnsi="Consolas"/>
          <w:color w:val="CE9178"/>
          <w:sz w:val="21"/>
          <w:szCs w:val="21"/>
          <w:lang w:eastAsia="es-CO"/>
        </w:rPr>
        <w:t>"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>borrar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button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&gt;&lt;/</w:t>
      </w:r>
      <w:r w:rsidRPr="00461944">
        <w:rPr>
          <w:rFonts w:ascii="Consolas" w:eastAsia="Times New Roman" w:hAnsi="Consolas"/>
          <w:color w:val="F44747"/>
          <w:sz w:val="21"/>
          <w:szCs w:val="21"/>
          <w:lang w:eastAsia="es-CO"/>
        </w:rPr>
        <w:t>center</w:t>
      </w: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1F4F040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CCCCCC"/>
          <w:sz w:val="21"/>
          <w:szCs w:val="21"/>
          <w:lang w:eastAsia="es-CO"/>
        </w:rPr>
        <w:t xml:space="preserve">    </w:t>
      </w:r>
    </w:p>
    <w:p w14:paraId="35595914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form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3FBB2F61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body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0B157149" w14:textId="77777777" w:rsidR="00461944" w:rsidRPr="00461944" w:rsidRDefault="00461944" w:rsidP="0046194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CO"/>
        </w:rPr>
      </w:pPr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&lt;/</w:t>
      </w:r>
      <w:proofErr w:type="spellStart"/>
      <w:r w:rsidRPr="00461944">
        <w:rPr>
          <w:rFonts w:ascii="Consolas" w:eastAsia="Times New Roman" w:hAnsi="Consolas"/>
          <w:color w:val="569CD6"/>
          <w:sz w:val="21"/>
          <w:szCs w:val="21"/>
          <w:lang w:eastAsia="es-CO"/>
        </w:rPr>
        <w:t>html</w:t>
      </w:r>
      <w:proofErr w:type="spellEnd"/>
      <w:r w:rsidRPr="00461944">
        <w:rPr>
          <w:rFonts w:ascii="Consolas" w:eastAsia="Times New Roman" w:hAnsi="Consolas"/>
          <w:color w:val="808080"/>
          <w:sz w:val="21"/>
          <w:szCs w:val="21"/>
          <w:lang w:eastAsia="es-CO"/>
        </w:rPr>
        <w:t>&gt;</w:t>
      </w:r>
    </w:p>
    <w:p w14:paraId="202243F2" w14:textId="50A7B737" w:rsidR="008F5248" w:rsidRPr="008F5248" w:rsidRDefault="008F5248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8"/>
          <w:szCs w:val="28"/>
        </w:rPr>
      </w:pPr>
    </w:p>
    <w:p w14:paraId="602BCC82" w14:textId="64BCFD60" w:rsidR="00203EC1" w:rsidRPr="006B13B1" w:rsidRDefault="00203EC1" w:rsidP="00DB7EAA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05C918D6" w14:textId="77777777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0ECA9041" w14:textId="77777777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Pr="006B13B1">
        <w:rPr>
          <w:rFonts w:cs="Calibri"/>
          <w:sz w:val="24"/>
          <w:szCs w:val="24"/>
        </w:rPr>
        <w:t>trabajo colaborativo</w:t>
      </w:r>
    </w:p>
    <w:p w14:paraId="0C0CBE2C" w14:textId="77777777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5FE84612" w14:textId="14FB1592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 xml:space="preserve">: </w:t>
      </w:r>
      <w:r w:rsidRPr="006B13B1">
        <w:rPr>
          <w:rFonts w:cs="Calibri"/>
          <w:b/>
          <w:bCs/>
          <w:i/>
          <w:iCs/>
          <w:color w:val="FF0000"/>
          <w:sz w:val="24"/>
          <w:szCs w:val="24"/>
        </w:rPr>
        <w:t>https://www.w3schools.com/html/html_forms.asp</w:t>
      </w:r>
    </w:p>
    <w:p w14:paraId="6CD50132" w14:textId="11B99B47" w:rsidR="00EC6A70" w:rsidRDefault="00EC6A7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>:  30 minutos</w:t>
      </w:r>
    </w:p>
    <w:p w14:paraId="1886BB2D" w14:textId="03C77E29" w:rsidR="00556E80" w:rsidRDefault="00556E8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73FADB2" w14:textId="00F749BE" w:rsidR="00556E80" w:rsidRDefault="00556E8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3A5B3AF8" w14:textId="629AA08F" w:rsidR="00556E80" w:rsidRDefault="00556E80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556E80">
        <w:rPr>
          <w:rFonts w:eastAsia="Arial" w:cs="Calibri"/>
          <w:b/>
          <w:sz w:val="24"/>
          <w:szCs w:val="24"/>
        </w:rPr>
        <w:t>Descripción de la actividad 2.3</w:t>
      </w:r>
      <w:r w:rsidRPr="00556E80">
        <w:rPr>
          <w:rFonts w:eastAsia="Arial" w:cs="Calibri"/>
          <w:bCs/>
          <w:sz w:val="24"/>
          <w:szCs w:val="24"/>
        </w:rPr>
        <w:t xml:space="preserve">: Complete la estructura básica de la siguiente página web e indique los nombres de las etiquetas en cada sección.  </w:t>
      </w:r>
    </w:p>
    <w:p w14:paraId="610E7EF0" w14:textId="79A9BA92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F677064" w14:textId="3E4FA82F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0F3F6A8" w14:textId="7A4A4DDD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0F9A1864" w14:textId="25A6669B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BBB1D93" w14:textId="546A855D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58B2F75" w14:textId="17A859D9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308B921B" w14:textId="7570D917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05454BE8" w14:textId="4E7DC332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49B62CAE" w14:textId="77777777" w:rsidR="00FA196F" w:rsidRPr="00556E80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FA068E9" w14:textId="11E5F9B0" w:rsidR="00FA196F" w:rsidRPr="00FA196F" w:rsidRDefault="00FA196F" w:rsidP="00FA196F">
      <w:pPr>
        <w:tabs>
          <w:tab w:val="left" w:pos="4320"/>
          <w:tab w:val="left" w:pos="4485"/>
          <w:tab w:val="left" w:pos="5445"/>
        </w:tabs>
        <w:spacing w:after="0"/>
        <w:ind w:left="360"/>
        <w:jc w:val="center"/>
        <w:rPr>
          <w:b/>
          <w:bCs/>
          <w:noProof/>
          <w:lang w:eastAsia="es-CO"/>
        </w:rPr>
      </w:pPr>
      <w:r w:rsidRPr="00FA196F">
        <w:rPr>
          <w:b/>
          <w:bCs/>
          <w:noProof/>
          <w:lang w:eastAsia="es-CO"/>
        </w:rPr>
        <w:t>Figura 1</w:t>
      </w:r>
    </w:p>
    <w:p w14:paraId="5CE89CEC" w14:textId="2205FC49" w:rsidR="00556E80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352779" wp14:editId="476E3CB6">
            <wp:extent cx="5114925" cy="3777577"/>
            <wp:effectExtent l="19050" t="19050" r="9525" b="1397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42" cy="378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3DB5" w14:textId="1CC823A5" w:rsidR="00114350" w:rsidRDefault="00114350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450C3114" w14:textId="7FC3B8AF" w:rsidR="00114350" w:rsidRDefault="00114350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2910B69" w14:textId="77777777" w:rsidR="00114350" w:rsidRPr="00556E80" w:rsidRDefault="00114350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29D49F1B" w14:textId="77777777" w:rsidR="00556E80" w:rsidRPr="006B13B1" w:rsidRDefault="00556E8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78E80E1" w14:textId="77777777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60F32E93" w14:textId="77777777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Pr="006B13B1">
        <w:rPr>
          <w:rFonts w:cs="Calibri"/>
          <w:sz w:val="24"/>
          <w:szCs w:val="24"/>
        </w:rPr>
        <w:t>trabajo colaborativo</w:t>
      </w:r>
    </w:p>
    <w:p w14:paraId="6C4E9A63" w14:textId="77777777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1E85B1C4" w14:textId="2729E0AA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 xml:space="preserve">: </w:t>
      </w:r>
      <w:r>
        <w:rPr>
          <w:rFonts w:cs="Calibri"/>
          <w:b/>
          <w:bCs/>
          <w:i/>
          <w:iCs/>
          <w:color w:val="FF0000"/>
          <w:sz w:val="24"/>
          <w:szCs w:val="24"/>
        </w:rPr>
        <w:t>figura 1</w:t>
      </w:r>
    </w:p>
    <w:p w14:paraId="0A0171F7" w14:textId="77777777" w:rsidR="00FA196F" w:rsidRDefault="00FA196F" w:rsidP="00FA196F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>:  30 minutos</w:t>
      </w:r>
    </w:p>
    <w:p w14:paraId="1F166689" w14:textId="6BFEE0DC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3E152328" w14:textId="7A462D3C" w:rsidR="00F51763" w:rsidRDefault="00F51763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714245C3" w14:textId="167B4A7F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12E598F8" w14:textId="4B3E25ED" w:rsidR="00D15EAE" w:rsidRDefault="006378E8" w:rsidP="006378E8">
      <w:pPr>
        <w:spacing w:after="0" w:line="240" w:lineRule="auto"/>
        <w:jc w:val="center"/>
        <w:rPr>
          <w:rFonts w:cs="Calibri"/>
          <w:b/>
          <w:bCs/>
          <w:sz w:val="28"/>
          <w:szCs w:val="28"/>
          <w:lang w:val="es-MX"/>
        </w:rPr>
      </w:pPr>
      <w:r>
        <w:rPr>
          <w:rFonts w:cs="Calibri"/>
          <w:b/>
          <w:bCs/>
          <w:sz w:val="28"/>
          <w:szCs w:val="28"/>
          <w:lang w:val="es-MX"/>
        </w:rPr>
        <w:t>COMPLETADO</w:t>
      </w:r>
    </w:p>
    <w:p w14:paraId="2A41CCB1" w14:textId="395662BD" w:rsidR="006378E8" w:rsidRDefault="006378E8" w:rsidP="006378E8">
      <w:pPr>
        <w:spacing w:after="0" w:line="240" w:lineRule="auto"/>
        <w:jc w:val="center"/>
        <w:rPr>
          <w:rFonts w:cs="Calibri"/>
          <w:b/>
          <w:bCs/>
          <w:sz w:val="28"/>
          <w:szCs w:val="28"/>
          <w:lang w:val="es-MX"/>
        </w:rPr>
      </w:pPr>
    </w:p>
    <w:p w14:paraId="4216CE97" w14:textId="7537AC52" w:rsidR="006378E8" w:rsidRPr="006378E8" w:rsidRDefault="006378E8" w:rsidP="006378E8">
      <w:pPr>
        <w:spacing w:after="0" w:line="240" w:lineRule="auto"/>
        <w:jc w:val="center"/>
        <w:rPr>
          <w:rFonts w:cs="Calibri"/>
          <w:b/>
          <w:bCs/>
          <w:sz w:val="28"/>
          <w:szCs w:val="28"/>
          <w:lang w:val="es-MX"/>
        </w:rPr>
      </w:pPr>
      <w:r>
        <w:rPr>
          <w:rFonts w:cs="Calibri"/>
          <w:b/>
          <w:bCs/>
          <w:noProof/>
          <w:sz w:val="28"/>
          <w:szCs w:val="28"/>
          <w:lang w:val="es-MX"/>
        </w:rPr>
        <w:drawing>
          <wp:inline distT="0" distB="0" distL="0" distR="0" wp14:anchorId="1AA4C6D7" wp14:editId="29A68B38">
            <wp:extent cx="610552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90ED" w14:textId="0FB78B19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0F5FFE00" w14:textId="709FF726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43D97300" w14:textId="081DAD22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75879491" w14:textId="6D5B66C0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6681B920" w14:textId="19A7F7B0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5BD5E677" w14:textId="37F740A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2378A701" w14:textId="66ABA4C2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61DC86AF" w14:textId="6427CA1A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6581422D" w14:textId="2AD4A66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3B012A31" w14:textId="36BC730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76962D48" w14:textId="7A541D83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sectPr w:rsidR="00D15EAE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80B8" w14:textId="77777777" w:rsidR="00880215" w:rsidRDefault="00880215">
      <w:pPr>
        <w:spacing w:after="0" w:line="240" w:lineRule="auto"/>
      </w:pPr>
      <w:r>
        <w:separator/>
      </w:r>
    </w:p>
  </w:endnote>
  <w:endnote w:type="continuationSeparator" w:id="0">
    <w:p w14:paraId="0C70F906" w14:textId="77777777" w:rsidR="00880215" w:rsidRDefault="00880215">
      <w:pPr>
        <w:spacing w:after="0" w:line="240" w:lineRule="auto"/>
      </w:pPr>
      <w:r>
        <w:continuationSeparator/>
      </w:r>
    </w:p>
  </w:endnote>
  <w:endnote w:type="continuationNotice" w:id="1">
    <w:p w14:paraId="68520952" w14:textId="77777777" w:rsidR="00880215" w:rsidRDefault="008802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332CB2" w:rsidR="00E85AFD" w:rsidRDefault="00033399" w:rsidP="00033399">
    <w:pPr>
      <w:pStyle w:val="Piedepgina"/>
      <w:jc w:val="center"/>
    </w:pPr>
    <w:r>
      <w:t>GFPI-F-</w:t>
    </w:r>
    <w:r w:rsidRPr="009448E8">
      <w:t>135 V</w:t>
    </w:r>
    <w:r w:rsidR="009448E8">
      <w:t>04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603A" w14:textId="77777777" w:rsidR="00880215" w:rsidRDefault="00880215">
      <w:pPr>
        <w:spacing w:after="0" w:line="240" w:lineRule="auto"/>
      </w:pPr>
      <w:r>
        <w:separator/>
      </w:r>
    </w:p>
  </w:footnote>
  <w:footnote w:type="continuationSeparator" w:id="0">
    <w:p w14:paraId="74B3D4BE" w14:textId="77777777" w:rsidR="00880215" w:rsidRDefault="00880215">
      <w:pPr>
        <w:spacing w:after="0" w:line="240" w:lineRule="auto"/>
      </w:pPr>
      <w:r>
        <w:continuationSeparator/>
      </w:r>
    </w:p>
  </w:footnote>
  <w:footnote w:type="continuationNotice" w:id="1">
    <w:p w14:paraId="30FD4306" w14:textId="77777777" w:rsidR="00880215" w:rsidRDefault="008802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0AA8" w14:textId="6D30D285" w:rsidR="00F51763" w:rsidRDefault="00114350">
    <w:pPr>
      <w:pStyle w:val="Encabezado"/>
    </w:pPr>
    <w:r>
      <w:rPr>
        <w:noProof/>
      </w:rPr>
      <w:pict w14:anchorId="5E293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5" o:spid="_x0000_s2050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D12F" w14:textId="3E1BEB0F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val="en-US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36BC9D2D" w:rsidR="00E85AFD" w:rsidRDefault="00114350">
    <w:pPr>
      <w:pStyle w:val="Encabezado"/>
      <w:rPr>
        <w:noProof/>
        <w:lang w:val="es-ES" w:eastAsia="es-ES"/>
      </w:rPr>
    </w:pPr>
    <w:r>
      <w:rPr>
        <w:noProof/>
      </w:rPr>
      <w:pict w14:anchorId="5DAFA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4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EDA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F5A3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985612A"/>
    <w:multiLevelType w:val="multilevel"/>
    <w:tmpl w:val="B53A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17206"/>
    <w:multiLevelType w:val="multilevel"/>
    <w:tmpl w:val="535ECD6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0F74769C"/>
    <w:multiLevelType w:val="hybridMultilevel"/>
    <w:tmpl w:val="178A5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A650F"/>
    <w:multiLevelType w:val="hybridMultilevel"/>
    <w:tmpl w:val="97B8D780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06683"/>
    <w:multiLevelType w:val="hybridMultilevel"/>
    <w:tmpl w:val="EE1A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1" w15:restartNumberingAfterBreak="0">
    <w:nsid w:val="60B8323C"/>
    <w:multiLevelType w:val="multilevel"/>
    <w:tmpl w:val="BD48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C205478"/>
    <w:multiLevelType w:val="hybridMultilevel"/>
    <w:tmpl w:val="4E8808B6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25"/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8"/>
  </w:num>
  <w:num w:numId="8">
    <w:abstractNumId w:val="2"/>
  </w:num>
  <w:num w:numId="9">
    <w:abstractNumId w:val="10"/>
  </w:num>
  <w:num w:numId="10">
    <w:abstractNumId w:val="27"/>
  </w:num>
  <w:num w:numId="11">
    <w:abstractNumId w:val="7"/>
  </w:num>
  <w:num w:numId="12">
    <w:abstractNumId w:val="6"/>
  </w:num>
  <w:num w:numId="13">
    <w:abstractNumId w:val="14"/>
  </w:num>
  <w:num w:numId="14">
    <w:abstractNumId w:val="16"/>
  </w:num>
  <w:num w:numId="15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</w:num>
  <w:num w:numId="20">
    <w:abstractNumId w:val="20"/>
  </w:num>
  <w:num w:numId="21">
    <w:abstractNumId w:val="13"/>
  </w:num>
  <w:num w:numId="22">
    <w:abstractNumId w:val="12"/>
  </w:num>
  <w:num w:numId="23">
    <w:abstractNumId w:val="11"/>
  </w:num>
  <w:num w:numId="24">
    <w:abstractNumId w:val="24"/>
  </w:num>
  <w:num w:numId="25">
    <w:abstractNumId w:val="8"/>
  </w:num>
  <w:num w:numId="26">
    <w:abstractNumId w:val="1"/>
  </w:num>
  <w:num w:numId="27">
    <w:abstractNumId w:val="0"/>
  </w:num>
  <w:num w:numId="28">
    <w:abstractNumId w:val="4"/>
  </w:num>
  <w:num w:numId="29">
    <w:abstractNumId w:val="19"/>
  </w:num>
  <w:num w:numId="30">
    <w:abstractNumId w:val="5"/>
  </w:num>
  <w:num w:numId="31">
    <w:abstractNumId w:val="15"/>
  </w:num>
  <w:num w:numId="32">
    <w:abstractNumId w:val="26"/>
  </w:num>
  <w:num w:numId="33">
    <w:abstractNumId w:val="3"/>
  </w:num>
  <w:num w:numId="34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33399"/>
    <w:rsid w:val="000373F1"/>
    <w:rsid w:val="000723CC"/>
    <w:rsid w:val="00075765"/>
    <w:rsid w:val="00085DB4"/>
    <w:rsid w:val="000869D0"/>
    <w:rsid w:val="000935DA"/>
    <w:rsid w:val="000A3462"/>
    <w:rsid w:val="000A648F"/>
    <w:rsid w:val="000C1770"/>
    <w:rsid w:val="000C285C"/>
    <w:rsid w:val="000E3051"/>
    <w:rsid w:val="000F2166"/>
    <w:rsid w:val="00114350"/>
    <w:rsid w:val="00117BFB"/>
    <w:rsid w:val="00142947"/>
    <w:rsid w:val="001516C4"/>
    <w:rsid w:val="00163D52"/>
    <w:rsid w:val="001653E9"/>
    <w:rsid w:val="00172F63"/>
    <w:rsid w:val="00174851"/>
    <w:rsid w:val="00176013"/>
    <w:rsid w:val="001C27BB"/>
    <w:rsid w:val="001C508E"/>
    <w:rsid w:val="001D75C8"/>
    <w:rsid w:val="00203EC1"/>
    <w:rsid w:val="002160C4"/>
    <w:rsid w:val="00217313"/>
    <w:rsid w:val="00233A9B"/>
    <w:rsid w:val="00280582"/>
    <w:rsid w:val="00293A90"/>
    <w:rsid w:val="002951C6"/>
    <w:rsid w:val="002A4790"/>
    <w:rsid w:val="002C39B9"/>
    <w:rsid w:val="002D12AD"/>
    <w:rsid w:val="002D4C56"/>
    <w:rsid w:val="002E0F5A"/>
    <w:rsid w:val="003163ED"/>
    <w:rsid w:val="003232D5"/>
    <w:rsid w:val="003238EF"/>
    <w:rsid w:val="00332DE4"/>
    <w:rsid w:val="003605B2"/>
    <w:rsid w:val="00362DE7"/>
    <w:rsid w:val="003630EC"/>
    <w:rsid w:val="0038578C"/>
    <w:rsid w:val="00395869"/>
    <w:rsid w:val="003A64C4"/>
    <w:rsid w:val="003B2FA3"/>
    <w:rsid w:val="003B493D"/>
    <w:rsid w:val="003E4CC0"/>
    <w:rsid w:val="003F1FC8"/>
    <w:rsid w:val="00400D09"/>
    <w:rsid w:val="00417AA3"/>
    <w:rsid w:val="00424075"/>
    <w:rsid w:val="00430E8F"/>
    <w:rsid w:val="004360C9"/>
    <w:rsid w:val="00444A2D"/>
    <w:rsid w:val="00451A05"/>
    <w:rsid w:val="00461944"/>
    <w:rsid w:val="004673B2"/>
    <w:rsid w:val="00502891"/>
    <w:rsid w:val="00504738"/>
    <w:rsid w:val="005242C6"/>
    <w:rsid w:val="00537159"/>
    <w:rsid w:val="00553E9D"/>
    <w:rsid w:val="00556E80"/>
    <w:rsid w:val="005931AF"/>
    <w:rsid w:val="005D3455"/>
    <w:rsid w:val="005D762E"/>
    <w:rsid w:val="005E2F69"/>
    <w:rsid w:val="005E3EDD"/>
    <w:rsid w:val="005E716B"/>
    <w:rsid w:val="005E7FD5"/>
    <w:rsid w:val="00604A19"/>
    <w:rsid w:val="00605342"/>
    <w:rsid w:val="006378E8"/>
    <w:rsid w:val="00646F55"/>
    <w:rsid w:val="006547B3"/>
    <w:rsid w:val="006866E9"/>
    <w:rsid w:val="00695960"/>
    <w:rsid w:val="006A0BF0"/>
    <w:rsid w:val="006B04B1"/>
    <w:rsid w:val="006B0A22"/>
    <w:rsid w:val="006B13B1"/>
    <w:rsid w:val="00702E2E"/>
    <w:rsid w:val="00743A27"/>
    <w:rsid w:val="007553B0"/>
    <w:rsid w:val="00761526"/>
    <w:rsid w:val="00763DBE"/>
    <w:rsid w:val="007659AA"/>
    <w:rsid w:val="00785969"/>
    <w:rsid w:val="007A6551"/>
    <w:rsid w:val="007A7496"/>
    <w:rsid w:val="007C3AB2"/>
    <w:rsid w:val="007D3C09"/>
    <w:rsid w:val="007D4273"/>
    <w:rsid w:val="00815D58"/>
    <w:rsid w:val="00827B53"/>
    <w:rsid w:val="00834292"/>
    <w:rsid w:val="00845954"/>
    <w:rsid w:val="00845E20"/>
    <w:rsid w:val="00880215"/>
    <w:rsid w:val="00880A59"/>
    <w:rsid w:val="00886060"/>
    <w:rsid w:val="008D40C8"/>
    <w:rsid w:val="008D48E0"/>
    <w:rsid w:val="008D7773"/>
    <w:rsid w:val="008E3C34"/>
    <w:rsid w:val="008E6FC1"/>
    <w:rsid w:val="008F5248"/>
    <w:rsid w:val="008F5A23"/>
    <w:rsid w:val="009015A5"/>
    <w:rsid w:val="009171B5"/>
    <w:rsid w:val="0092729E"/>
    <w:rsid w:val="009448E8"/>
    <w:rsid w:val="009558CE"/>
    <w:rsid w:val="009B6B97"/>
    <w:rsid w:val="009D3278"/>
    <w:rsid w:val="00A077EE"/>
    <w:rsid w:val="00A30720"/>
    <w:rsid w:val="00A4374D"/>
    <w:rsid w:val="00A63563"/>
    <w:rsid w:val="00A92164"/>
    <w:rsid w:val="00A93D42"/>
    <w:rsid w:val="00A95D57"/>
    <w:rsid w:val="00AB4267"/>
    <w:rsid w:val="00AF79AC"/>
    <w:rsid w:val="00B03D78"/>
    <w:rsid w:val="00B14562"/>
    <w:rsid w:val="00B334B2"/>
    <w:rsid w:val="00B37BFF"/>
    <w:rsid w:val="00B457AB"/>
    <w:rsid w:val="00B53D0D"/>
    <w:rsid w:val="00B67A68"/>
    <w:rsid w:val="00B7306D"/>
    <w:rsid w:val="00B85A0C"/>
    <w:rsid w:val="00BA3E8C"/>
    <w:rsid w:val="00BA649D"/>
    <w:rsid w:val="00BB464D"/>
    <w:rsid w:val="00C40C7E"/>
    <w:rsid w:val="00C94791"/>
    <w:rsid w:val="00CA46F1"/>
    <w:rsid w:val="00CA7209"/>
    <w:rsid w:val="00CC084F"/>
    <w:rsid w:val="00CC09B2"/>
    <w:rsid w:val="00CE0E24"/>
    <w:rsid w:val="00CE69A9"/>
    <w:rsid w:val="00CF66F5"/>
    <w:rsid w:val="00D11770"/>
    <w:rsid w:val="00D15EAE"/>
    <w:rsid w:val="00D277E1"/>
    <w:rsid w:val="00D51AEC"/>
    <w:rsid w:val="00D83FDF"/>
    <w:rsid w:val="00D85CF8"/>
    <w:rsid w:val="00DB7EAA"/>
    <w:rsid w:val="00DC52B5"/>
    <w:rsid w:val="00DD5BD8"/>
    <w:rsid w:val="00DD7DE9"/>
    <w:rsid w:val="00E141DE"/>
    <w:rsid w:val="00E2117A"/>
    <w:rsid w:val="00E34F6F"/>
    <w:rsid w:val="00E413A0"/>
    <w:rsid w:val="00E5319B"/>
    <w:rsid w:val="00E54187"/>
    <w:rsid w:val="00E83EEB"/>
    <w:rsid w:val="00E84005"/>
    <w:rsid w:val="00E85AFD"/>
    <w:rsid w:val="00EA5C9C"/>
    <w:rsid w:val="00EB21B5"/>
    <w:rsid w:val="00EB5C81"/>
    <w:rsid w:val="00EC6A70"/>
    <w:rsid w:val="00EE736D"/>
    <w:rsid w:val="00F2679D"/>
    <w:rsid w:val="00F439FE"/>
    <w:rsid w:val="00F51763"/>
    <w:rsid w:val="00F5485B"/>
    <w:rsid w:val="00F67240"/>
    <w:rsid w:val="00F97D5C"/>
    <w:rsid w:val="00FA196F"/>
    <w:rsid w:val="00FB155A"/>
    <w:rsid w:val="00FB5843"/>
    <w:rsid w:val="00FE057B"/>
    <w:rsid w:val="00FE24B5"/>
    <w:rsid w:val="00FE7202"/>
    <w:rsid w:val="00FF7A28"/>
    <w:rsid w:val="09EDA5A2"/>
    <w:rsid w:val="0E399CB2"/>
    <w:rsid w:val="24891A0C"/>
    <w:rsid w:val="365BE273"/>
    <w:rsid w:val="57670158"/>
    <w:rsid w:val="5A7EFF2D"/>
    <w:rsid w:val="65E55ACB"/>
    <w:rsid w:val="7A59C7AB"/>
    <w:rsid w:val="7B61B550"/>
    <w:rsid w:val="7E93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9793E1E"/>
  <w15:docId w15:val="{0C42470A-15A3-4036-B686-9EB784F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3238E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B1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61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202671248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html/html_lists.as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html/html_lists.asp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Props1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1A492-6BD2-4658-B6E4-824F875800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107</TotalTime>
  <Pages>12</Pages>
  <Words>1408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dc:description/>
  <cp:lastModifiedBy>SENA</cp:lastModifiedBy>
  <cp:revision>3</cp:revision>
  <cp:lastPrinted>2016-06-08T13:42:00Z</cp:lastPrinted>
  <dcterms:created xsi:type="dcterms:W3CDTF">2024-06-27T22:17:00Z</dcterms:created>
  <dcterms:modified xsi:type="dcterms:W3CDTF">2024-06-28T21:26:00Z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0x010100E6FB40559C53924D9947EEC60714F600</vt:lpwstr>
  </property>
  <property fmtid="{D5CDD505-2E9C-101B-9397-08002B2CF9AE}" pid="10" name="MediaServiceImageTags">
    <vt:lpwstr/>
  </property>
  <property fmtid="{D5CDD505-2E9C-101B-9397-08002B2CF9AE}" pid="11" name="GrammarlyDocumentId">
    <vt:lpwstr>3d700877213b83c1f6f7a8dba73ed352631d8e03bf48ecc4f79bd5b83e8bc98b</vt:lpwstr>
  </property>
</Properties>
</file>